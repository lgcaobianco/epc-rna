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C1" w:rsidRDefault="000644C1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0644C1" w:rsidRDefault="000644C1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  <w:r w:rsidR="00DF7C6E">
        <w:rPr>
          <w:color w:val="000000"/>
          <w:sz w:val="24"/>
          <w:u w:val="none"/>
        </w:rPr>
        <w:t xml:space="preserve"> </w:t>
      </w:r>
      <w:bookmarkStart w:id="0" w:name="_GoBack"/>
      <w:bookmarkEnd w:id="0"/>
    </w:p>
    <w:p w:rsidR="000644C1" w:rsidRDefault="000644C1">
      <w:pPr>
        <w:pStyle w:val="Subttulo"/>
      </w:pPr>
      <w:r>
        <w:t>EPC-</w:t>
      </w:r>
      <w:r w:rsidR="00263E32">
        <w:t>9</w:t>
      </w:r>
    </w:p>
    <w:p w:rsidR="000644C1" w:rsidRDefault="000644C1">
      <w:pPr>
        <w:jc w:val="both"/>
        <w:rPr>
          <w:color w:val="000000"/>
        </w:rPr>
      </w:pPr>
    </w:p>
    <w:p w:rsidR="000644C1" w:rsidRDefault="000644C1">
      <w:pPr>
        <w:pStyle w:val="Corpodetexto"/>
        <w:spacing w:line="360" w:lineRule="auto"/>
        <w:ind w:firstLine="851"/>
      </w:pPr>
      <w:r>
        <w:t xml:space="preserve">Um sistema de transmissão de imagens, representadas em 45 bits, </w:t>
      </w:r>
      <w:r w:rsidR="00ED2F53">
        <w:t xml:space="preserve">codifica e </w:t>
      </w:r>
      <w:r>
        <w:t>envia</w:t>
      </w:r>
      <w:r w:rsidR="00ED2F53">
        <w:t xml:space="preserve"> os referidos sinais por meio de </w:t>
      </w:r>
      <w:r>
        <w:t>um link de comunicação. Ao chegar ao sistema de recepção</w:t>
      </w:r>
      <w:r w:rsidR="00ED2F53">
        <w:t>, os sinais são no</w:t>
      </w:r>
      <w:r>
        <w:t>vamente decodificad</w:t>
      </w:r>
      <w:r w:rsidR="00ED2F53">
        <w:t>os</w:t>
      </w:r>
      <w:r>
        <w:t xml:space="preserve"> visando </w:t>
      </w:r>
      <w:r w:rsidR="00ED2F53">
        <w:t>à</w:t>
      </w:r>
      <w:r>
        <w:t xml:space="preserve"> recuperação fiel da imagem previamente enviada. As quatro imagens (informações) que estão sendo transmitidas são represe</w:t>
      </w:r>
      <w:r w:rsidR="00D73A00">
        <w:t>ntadas pelas seguintes figuras: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/>
    <w:tbl>
      <w:tblPr>
        <w:tblW w:w="0" w:type="auto"/>
        <w:jc w:val="center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  <w:tr w:rsidR="000644C1">
        <w:trPr>
          <w:trHeight w:val="20"/>
          <w:jc w:val="center"/>
        </w:trPr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</w:tr>
    </w:tbl>
    <w:p w:rsidR="000644C1" w:rsidRDefault="000644C1">
      <w:r>
        <w:t xml:space="preserve">           </w:t>
      </w:r>
    </w:p>
    <w:p w:rsidR="000644C1" w:rsidRDefault="000644C1">
      <w:pPr>
        <w:pStyle w:val="Recuodecorpodetexto"/>
        <w:spacing w:line="360" w:lineRule="auto"/>
      </w:pPr>
    </w:p>
    <w:p w:rsidR="000644C1" w:rsidRDefault="000644C1">
      <w:pPr>
        <w:pStyle w:val="Recuodecorpodetexto"/>
        <w:spacing w:line="360" w:lineRule="auto"/>
      </w:pPr>
      <w:r>
        <w:t>Entretanto, durante a transmissão ao longo do link de comunicação</w:t>
      </w:r>
      <w:r w:rsidR="00ED2F53">
        <w:t>,</w:t>
      </w:r>
      <w:r>
        <w:t xml:space="preserve"> as informações são corrompidas por ruídos que deixam as imagens incompletas ou distorcidas após a sua decodificação pelo sistema de recepção.</w:t>
      </w:r>
    </w:p>
    <w:p w:rsidR="000644C1" w:rsidRDefault="00ED2F53">
      <w:pPr>
        <w:pStyle w:val="Corpodetexto"/>
        <w:spacing w:before="120" w:line="360" w:lineRule="auto"/>
        <w:ind w:firstLine="851"/>
      </w:pPr>
      <w:r>
        <w:t>Assim</w:t>
      </w:r>
      <w:r w:rsidR="000644C1">
        <w:t>, implement</w:t>
      </w:r>
      <w:r>
        <w:t>e</w:t>
      </w:r>
      <w:r w:rsidR="000644C1">
        <w:t xml:space="preserve"> uma memória associativa, </w:t>
      </w:r>
      <w:r>
        <w:t xml:space="preserve">por meio </w:t>
      </w:r>
      <w:r w:rsidR="000644C1">
        <w:t>de uma rede de Hopfield com 45 neurônios, para armazenar e recuperar os padrões definidos acima a partir da apresentação de versões distorcidas ou incompletas das imagens.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Considere que:</w:t>
      </w:r>
    </w:p>
    <w:p w:rsidR="000644C1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before="240" w:line="360" w:lineRule="auto"/>
        <w:ind w:left="1135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Pixel branco é codificado com valor -1.</w:t>
      </w:r>
    </w:p>
    <w:p w:rsidR="00840063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1134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Pixel escuro é codificado com valor +1.</w:t>
      </w:r>
    </w:p>
    <w:p w:rsidR="000644C1" w:rsidRDefault="000644C1" w:rsidP="00A9573D">
      <w:pPr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1276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Cerca de 20% dos pixels são corrompidos aleatoriamente durante a transmissão, ou seja, alguns que valiam -1 </w:t>
      </w:r>
      <w:r w:rsidR="004B2314">
        <w:rPr>
          <w:rFonts w:ascii="Times New Roman" w:hAnsi="Times New Roman"/>
        </w:rPr>
        <w:t>passa</w:t>
      </w:r>
      <w:r>
        <w:rPr>
          <w:rFonts w:ascii="Times New Roman" w:hAnsi="Times New Roman"/>
        </w:rPr>
        <w:t xml:space="preserve"> a valer +1 e vice-versa.</w:t>
      </w:r>
    </w:p>
    <w:p w:rsidR="000644C1" w:rsidRDefault="000644C1">
      <w:pPr>
        <w:rPr>
          <w:rFonts w:ascii="Times New Roman" w:hAnsi="Times New Roman"/>
        </w:rPr>
      </w:pPr>
    </w:p>
    <w:p w:rsidR="00A9573D" w:rsidRDefault="00A9573D">
      <w:pPr>
        <w:rPr>
          <w:rFonts w:ascii="Times New Roman" w:hAnsi="Times New Roman"/>
        </w:rPr>
      </w:pPr>
    </w:p>
    <w:p w:rsidR="00A9573D" w:rsidRDefault="00A9573D">
      <w:pPr>
        <w:rPr>
          <w:rFonts w:ascii="Times New Roman" w:hAnsi="Times New Roman"/>
        </w:rPr>
      </w:pPr>
    </w:p>
    <w:p w:rsidR="000644C1" w:rsidRDefault="000644C1">
      <w:pPr>
        <w:rPr>
          <w:rFonts w:ascii="Times New Roman" w:hAnsi="Times New Roman"/>
        </w:rPr>
      </w:pP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Simule 12 situações de transmissão (3 para cada padrão), conforme apresentado abaixo.</w:t>
      </w: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Mostre em cada situação a imagem distorcida e a imagem limpa recuperada.</w:t>
      </w:r>
    </w:p>
    <w:p w:rsidR="000644C1" w:rsidRDefault="000644C1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Explique o que acontece quando </w:t>
      </w:r>
      <w:r w:rsidR="00ED2F53">
        <w:rPr>
          <w:rFonts w:ascii="Times New Roman" w:hAnsi="Times New Roman"/>
        </w:rPr>
        <w:t xml:space="preserve">se </w:t>
      </w:r>
      <w:r>
        <w:rPr>
          <w:rFonts w:ascii="Times New Roman" w:hAnsi="Times New Roman"/>
        </w:rPr>
        <w:t>aumenta excessivamente o nível de ruído.</w:t>
      </w:r>
    </w:p>
    <w:p w:rsidR="000644C1" w:rsidRDefault="000644C1">
      <w:pPr>
        <w:ind w:left="360"/>
        <w:jc w:val="both"/>
        <w:rPr>
          <w:rFonts w:ascii="Times New Roman" w:hAnsi="Times New Roman"/>
        </w:rPr>
      </w:pPr>
    </w:p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</w:tbl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Imagem Transmitida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Imagem Distorcida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Imagem Limpa</w:t>
      </w:r>
    </w:p>
    <w:p w:rsidR="000644C1" w:rsidRDefault="000644C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(livre de ruído)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(com ruído)</w:t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(sem ruído)</w:t>
      </w:r>
      <w:r>
        <w:rPr>
          <w:rFonts w:ascii="Times New Roman" w:hAnsi="Times New Roman"/>
        </w:rPr>
        <w:tab/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1418"/>
        <w:gridCol w:w="340"/>
        <w:gridCol w:w="340"/>
        <w:gridCol w:w="340"/>
        <w:gridCol w:w="340"/>
        <w:gridCol w:w="340"/>
        <w:gridCol w:w="340"/>
      </w:tblGrid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tcBorders>
              <w:bottom w:val="single" w:sz="6" w:space="0" w:color="auto"/>
            </w:tcBorders>
            <w:shd w:val="clear" w:color="auto" w:fill="A0A0A0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shd w:val="clear" w:color="auto" w:fill="A0A0A0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bottom w:val="nil"/>
            </w:tcBorders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  <w:tr w:rsidR="000644C1">
        <w:trPr>
          <w:trHeight w:val="20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340" w:type="dxa"/>
          </w:tcPr>
          <w:p w:rsidR="000644C1" w:rsidRDefault="000644C1"/>
        </w:tc>
        <w:tc>
          <w:tcPr>
            <w:tcW w:w="1418" w:type="dxa"/>
            <w:tcBorders>
              <w:top w:val="nil"/>
              <w:bottom w:val="nil"/>
            </w:tcBorders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shd w:val="pct37" w:color="auto" w:fill="auto"/>
          </w:tcPr>
          <w:p w:rsidR="000644C1" w:rsidRDefault="000644C1"/>
        </w:tc>
        <w:tc>
          <w:tcPr>
            <w:tcW w:w="340" w:type="dxa"/>
            <w:tcBorders>
              <w:top w:val="nil"/>
              <w:bottom w:val="nil"/>
              <w:right w:val="nil"/>
            </w:tcBorders>
          </w:tcPr>
          <w:p w:rsidR="000644C1" w:rsidRDefault="000644C1"/>
        </w:tc>
      </w:tr>
    </w:tbl>
    <w:p w:rsidR="000644C1" w:rsidRDefault="000644C1">
      <w:pPr>
        <w:ind w:left="284" w:firstLine="284"/>
        <w:jc w:val="both"/>
        <w:rPr>
          <w:rFonts w:ascii="Times New Roman" w:hAnsi="Times New Roman"/>
        </w:rPr>
      </w:pPr>
    </w:p>
    <w:p w:rsidR="000644C1" w:rsidRDefault="000644C1">
      <w:pPr>
        <w:ind w:left="284" w:firstLine="1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Imagem Transmitida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="00AB5D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Imagem Distorcida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Imagem Limpa</w:t>
      </w: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</w:rPr>
      </w:pPr>
    </w:p>
    <w:p w:rsidR="000644C1" w:rsidRDefault="000644C1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Topologia da Rede de Hopfield:</w:t>
      </w:r>
      <w:r w:rsidR="00840063">
        <w:rPr>
          <w:rFonts w:ascii="Times New Roman" w:hAnsi="Times New Roman"/>
          <w:b/>
          <w:bCs/>
        </w:rPr>
        <w:t xml:space="preserve"> </w:t>
      </w:r>
    </w:p>
    <w:p w:rsidR="000644C1" w:rsidRDefault="000644C1" w:rsidP="00A9573D">
      <w:pPr>
        <w:numPr>
          <w:ilvl w:val="0"/>
          <w:numId w:val="8"/>
        </w:numPr>
        <w:tabs>
          <w:tab w:val="clear" w:pos="1288"/>
          <w:tab w:val="num" w:pos="851"/>
        </w:tabs>
        <w:spacing w:before="120"/>
        <w:ind w:hanging="7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matriz de pesos </w:t>
      </w:r>
      <w:r w:rsidRPr="00955C7A"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</w:rPr>
        <w:t xml:space="preserve"> é obtida pela regra do produto externo</w:t>
      </w:r>
      <w:r w:rsidR="00840063">
        <w:rPr>
          <w:rFonts w:ascii="Times New Roman" w:hAnsi="Times New Roman"/>
        </w:rPr>
        <w:t>, que é dada por:</w:t>
      </w:r>
    </w:p>
    <w:p w:rsidR="00840063" w:rsidRDefault="00840063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5C7A" w:rsidRPr="00840063">
        <w:rPr>
          <w:rFonts w:ascii="Times New Roman" w:hAnsi="Times New Roman"/>
          <w:b/>
          <w:bCs/>
          <w:position w:val="-34"/>
        </w:rPr>
        <w:object w:dxaOrig="301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41.25pt" o:ole="">
            <v:imagedata r:id="rId8" o:title=""/>
          </v:shape>
          <o:OLEObject Type="Embed" ProgID="Equation.3" ShapeID="_x0000_i1025" DrawAspect="Content" ObjectID="_1590417041" r:id="rId9"/>
        </w:object>
      </w:r>
    </w:p>
    <w:p w:rsidR="000644C1" w:rsidRDefault="000644C1" w:rsidP="00A9573D">
      <w:pPr>
        <w:numPr>
          <w:ilvl w:val="0"/>
          <w:numId w:val="8"/>
        </w:numPr>
        <w:tabs>
          <w:tab w:val="clear" w:pos="1288"/>
          <w:tab w:val="num" w:pos="851"/>
        </w:tabs>
        <w:spacing w:before="120"/>
        <w:ind w:hanging="7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função de ativação é a Tangente Hiperbólica com </w:t>
      </w:r>
      <w:r>
        <w:rPr>
          <w:rFonts w:ascii="Times New Roman" w:hAnsi="Times New Roman"/>
        </w:rPr>
        <w:sym w:font="Symbol" w:char="F062"/>
      </w:r>
      <w:r>
        <w:rPr>
          <w:rFonts w:ascii="Times New Roman" w:hAnsi="Times New Roman"/>
        </w:rPr>
        <w:t xml:space="preserve"> muito grande.</w:t>
      </w:r>
    </w:p>
    <w:p w:rsidR="000644C1" w:rsidRDefault="000644C1">
      <w:pPr>
        <w:ind w:firstLine="851"/>
        <w:jc w:val="both"/>
      </w:pPr>
    </w:p>
    <w:sectPr w:rsidR="000644C1">
      <w:headerReference w:type="default" r:id="rId10"/>
      <w:footerReference w:type="even" r:id="rId11"/>
      <w:footerReference w:type="default" r:id="rId12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E00" w:rsidRDefault="00E45E00">
      <w:r>
        <w:separator/>
      </w:r>
    </w:p>
  </w:endnote>
  <w:endnote w:type="continuationSeparator" w:id="0">
    <w:p w:rsidR="00E45E00" w:rsidRDefault="00E4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C1" w:rsidRDefault="000644C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44C1" w:rsidRDefault="000644C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C1" w:rsidRDefault="000644C1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DF7C6E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E00" w:rsidRDefault="00E45E00">
      <w:r>
        <w:separator/>
      </w:r>
    </w:p>
  </w:footnote>
  <w:footnote w:type="continuationSeparator" w:id="0">
    <w:p w:rsidR="00E45E00" w:rsidRDefault="00E45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C1" w:rsidRDefault="00E45E00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2051" type="#_x0000_t75" alt="usp" style="position:absolute;left:0;text-align:left;margin-left:363.4pt;margin-top:0;width:101.3pt;height:40.9pt;z-index:2;visibility:visible">
          <v:imagedata r:id="rId1" o:title="usp" croptop="16515f" cropbottom="18350f" cropright="31379f" grayscale="t"/>
          <w10:wrap type="topAndBottom"/>
        </v:shape>
      </w:pict>
    </w:r>
    <w:r>
      <w:rPr>
        <w:rFonts w:cs="Arial"/>
        <w:noProof/>
        <w:sz w:val="20"/>
      </w:rPr>
      <w:pict>
        <v:shape id="_x0000_s2049" type="#_x0000_t75" style="position:absolute;left:0;text-align:left;margin-left:0;margin-top:0;width:32.35pt;height:44.85pt;z-index:1;mso-wrap-edited:f" wrapcoords="-502 0 -502 21240 21600 21240 21600 0 -502 0">
          <v:imagedata r:id="rId2" o:title="minerva"/>
          <w10:wrap type="through"/>
        </v:shape>
      </w:pict>
    </w:r>
    <w:r w:rsidR="000644C1">
      <w:rPr>
        <w:rFonts w:cs="Arial"/>
      </w:rPr>
      <w:t xml:space="preserve">Universidade de São Paulo </w:t>
    </w:r>
  </w:p>
  <w:p w:rsidR="000644C1" w:rsidRDefault="000644C1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0644C1" w:rsidRDefault="000644C1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DF7C6E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0644C1" w:rsidRDefault="000644C1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0644C1" w:rsidRDefault="000644C1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E0A8C"/>
    <w:multiLevelType w:val="hybridMultilevel"/>
    <w:tmpl w:val="AC10604E"/>
    <w:lvl w:ilvl="0" w:tplc="0416000B">
      <w:start w:val="1"/>
      <w:numFmt w:val="bullet"/>
      <w:lvlText w:val="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">
    <w:nsid w:val="1F7B7416"/>
    <w:multiLevelType w:val="hybridMultilevel"/>
    <w:tmpl w:val="FE6CF8B8"/>
    <w:lvl w:ilvl="0" w:tplc="67CC5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9C6678"/>
    <w:multiLevelType w:val="hybridMultilevel"/>
    <w:tmpl w:val="BC7A10C2"/>
    <w:lvl w:ilvl="0" w:tplc="5CE41144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>
    <w:nsid w:val="69CD1947"/>
    <w:multiLevelType w:val="hybridMultilevel"/>
    <w:tmpl w:val="BC941CF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063"/>
    <w:rsid w:val="000644C1"/>
    <w:rsid w:val="002050E6"/>
    <w:rsid w:val="002503F3"/>
    <w:rsid w:val="00263E32"/>
    <w:rsid w:val="002A0EC3"/>
    <w:rsid w:val="002D42F5"/>
    <w:rsid w:val="002F172E"/>
    <w:rsid w:val="00343DBA"/>
    <w:rsid w:val="004B2314"/>
    <w:rsid w:val="00536BAA"/>
    <w:rsid w:val="00581261"/>
    <w:rsid w:val="0062649D"/>
    <w:rsid w:val="00721326"/>
    <w:rsid w:val="00771C86"/>
    <w:rsid w:val="00794EF0"/>
    <w:rsid w:val="007B1022"/>
    <w:rsid w:val="00840063"/>
    <w:rsid w:val="008D4203"/>
    <w:rsid w:val="00955C7A"/>
    <w:rsid w:val="00A91AEF"/>
    <w:rsid w:val="00A9573D"/>
    <w:rsid w:val="00AB5D58"/>
    <w:rsid w:val="00AD4A38"/>
    <w:rsid w:val="00B2263C"/>
    <w:rsid w:val="00C138C7"/>
    <w:rsid w:val="00C16431"/>
    <w:rsid w:val="00D73A00"/>
    <w:rsid w:val="00DF7C6E"/>
    <w:rsid w:val="00E45E00"/>
    <w:rsid w:val="00ED2F53"/>
    <w:rsid w:val="00F41BAD"/>
    <w:rsid w:val="00FC4C02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</Template>
  <TotalTime>1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administrador2</cp:lastModifiedBy>
  <cp:revision>3</cp:revision>
  <cp:lastPrinted>2017-06-06T22:17:00Z</cp:lastPrinted>
  <dcterms:created xsi:type="dcterms:W3CDTF">2017-06-17T11:09:00Z</dcterms:created>
  <dcterms:modified xsi:type="dcterms:W3CDTF">2018-06-13T20:44:00Z</dcterms:modified>
</cp:coreProperties>
</file>